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6303A" w14:textId="11AB7424" w:rsidR="003852E7" w:rsidRPr="00CF5579" w:rsidRDefault="0096680F" w:rsidP="00546045">
      <w:pPr>
        <w:spacing w:after="0" w:line="240" w:lineRule="auto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4144" behindDoc="1" locked="1" layoutInCell="1" allowOverlap="0" wp14:anchorId="0BF5C725" wp14:editId="250A27F4">
            <wp:simplePos x="0" y="0"/>
            <wp:positionH relativeFrom="margin">
              <wp:posOffset>0</wp:posOffset>
            </wp:positionH>
            <wp:positionV relativeFrom="margin">
              <wp:posOffset>-28575</wp:posOffset>
            </wp:positionV>
            <wp:extent cx="1208405" cy="1057275"/>
            <wp:effectExtent l="0" t="0" r="0" b="0"/>
            <wp:wrapSquare wrapText="bothSides"/>
            <wp:docPr id="1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2E7" w:rsidRPr="00CF5579">
        <w:rPr>
          <w:rFonts w:ascii="Arial" w:hAnsi="Arial" w:cs="Arial"/>
        </w:rPr>
        <w:t>ESCOLA MUNICIPAL HERÁCLITO FONTOURA SOBRAL PINTO</w:t>
      </w:r>
    </w:p>
    <w:p w14:paraId="3C94CEDA" w14:textId="7749A5B5" w:rsidR="00546045" w:rsidRDefault="00E85780" w:rsidP="0054604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PROFESSORA: NEUSA </w:t>
      </w:r>
      <w:r w:rsidR="003852E7" w:rsidRPr="00CF5579">
        <w:rPr>
          <w:rFonts w:ascii="Arial" w:hAnsi="Arial" w:cs="Arial"/>
        </w:rPr>
        <w:t>DA SILVA</w:t>
      </w:r>
      <w:r>
        <w:rPr>
          <w:rFonts w:ascii="Arial" w:hAnsi="Arial" w:cs="Arial"/>
        </w:rPr>
        <w:t xml:space="preserve"> DUARTE</w:t>
      </w:r>
      <w:r w:rsidR="00546045">
        <w:rPr>
          <w:rFonts w:ascii="Arial" w:hAnsi="Arial" w:cs="Arial"/>
        </w:rPr>
        <w:t xml:space="preserve">            </w:t>
      </w:r>
      <w:r w:rsidR="00546045" w:rsidRPr="00CF5579">
        <w:rPr>
          <w:rFonts w:ascii="Arial" w:hAnsi="Arial" w:cs="Arial"/>
        </w:rPr>
        <w:t xml:space="preserve">TURMA: 5° ANO </w:t>
      </w:r>
      <w:r>
        <w:rPr>
          <w:rFonts w:ascii="Arial" w:hAnsi="Arial" w:cs="Arial"/>
        </w:rPr>
        <w:t>C</w:t>
      </w:r>
      <w:bookmarkStart w:id="0" w:name="_GoBack"/>
      <w:bookmarkEnd w:id="0"/>
    </w:p>
    <w:p w14:paraId="33D05A5D" w14:textId="4C3C232F" w:rsidR="00546045" w:rsidRPr="00CF5579" w:rsidRDefault="00546045" w:rsidP="00546045">
      <w:pPr>
        <w:spacing w:after="0" w:line="240" w:lineRule="auto"/>
        <w:rPr>
          <w:rFonts w:ascii="Arial" w:hAnsi="Arial" w:cs="Arial"/>
        </w:rPr>
      </w:pPr>
      <w:r w:rsidRPr="00CF5579">
        <w:rPr>
          <w:rFonts w:ascii="Arial" w:hAnsi="Arial" w:cs="Arial"/>
        </w:rPr>
        <w:t>ESTUDANTE:</w:t>
      </w:r>
      <w:r w:rsidR="00E85780">
        <w:rPr>
          <w:rFonts w:ascii="Arial" w:hAnsi="Arial" w:cs="Arial"/>
        </w:rPr>
        <w:t xml:space="preserve"> </w:t>
      </w:r>
      <w:r w:rsidRPr="00CF5579">
        <w:rPr>
          <w:rFonts w:ascii="Arial" w:hAnsi="Arial" w:cs="Arial"/>
        </w:rPr>
        <w:t>___________________________________________</w:t>
      </w:r>
      <w:r>
        <w:rPr>
          <w:rFonts w:ascii="Arial" w:hAnsi="Arial" w:cs="Arial"/>
        </w:rPr>
        <w:t>_______</w:t>
      </w:r>
    </w:p>
    <w:p w14:paraId="5B27721B" w14:textId="77777777" w:rsidR="003852E7" w:rsidRPr="00CF5579" w:rsidRDefault="003852E7" w:rsidP="00546045">
      <w:pPr>
        <w:spacing w:after="0" w:line="240" w:lineRule="auto"/>
        <w:rPr>
          <w:rFonts w:ascii="Arial" w:hAnsi="Arial" w:cs="Arial"/>
        </w:rPr>
      </w:pPr>
    </w:p>
    <w:p w14:paraId="13516B39" w14:textId="77777777" w:rsidR="003852E7" w:rsidRPr="00CF5579" w:rsidRDefault="003852E7" w:rsidP="00546045">
      <w:pPr>
        <w:spacing w:after="0" w:line="240" w:lineRule="auto"/>
        <w:jc w:val="center"/>
        <w:rPr>
          <w:rFonts w:ascii="Arial" w:hAnsi="Arial" w:cs="Arial"/>
        </w:rPr>
      </w:pPr>
      <w:r w:rsidRPr="00CF5579">
        <w:rPr>
          <w:rFonts w:ascii="Arial" w:hAnsi="Arial" w:cs="Arial"/>
        </w:rPr>
        <w:t>ATIVIDADES COMPLEMENTARES REFERENTE:</w:t>
      </w:r>
    </w:p>
    <w:p w14:paraId="358B3563" w14:textId="77777777" w:rsidR="003852E7" w:rsidRPr="00CF5579" w:rsidRDefault="003852E7" w:rsidP="00546045">
      <w:pPr>
        <w:spacing w:after="0" w:line="240" w:lineRule="auto"/>
        <w:jc w:val="center"/>
        <w:rPr>
          <w:rFonts w:ascii="Arial" w:hAnsi="Arial" w:cs="Arial"/>
        </w:rPr>
      </w:pPr>
      <w:r w:rsidRPr="00CF5579">
        <w:rPr>
          <w:rFonts w:ascii="Arial" w:hAnsi="Arial" w:cs="Arial"/>
        </w:rPr>
        <w:t xml:space="preserve">SEMANA DE </w:t>
      </w:r>
      <w:r>
        <w:rPr>
          <w:rFonts w:ascii="Arial" w:hAnsi="Arial" w:cs="Arial"/>
        </w:rPr>
        <w:t>17/08/2020</w:t>
      </w:r>
      <w:r w:rsidRPr="00CF5579">
        <w:rPr>
          <w:rFonts w:ascii="Arial" w:hAnsi="Arial" w:cs="Arial"/>
        </w:rPr>
        <w:t xml:space="preserve"> A 2</w:t>
      </w:r>
      <w:r>
        <w:rPr>
          <w:rFonts w:ascii="Arial" w:hAnsi="Arial" w:cs="Arial"/>
        </w:rPr>
        <w:t>8</w:t>
      </w:r>
      <w:r w:rsidRPr="00CF5579">
        <w:rPr>
          <w:rFonts w:ascii="Arial" w:hAnsi="Arial" w:cs="Arial"/>
        </w:rPr>
        <w:t>/0</w:t>
      </w:r>
      <w:r>
        <w:rPr>
          <w:rFonts w:ascii="Arial" w:hAnsi="Arial" w:cs="Arial"/>
        </w:rPr>
        <w:t>8</w:t>
      </w:r>
      <w:r w:rsidRPr="00CF5579">
        <w:rPr>
          <w:rFonts w:ascii="Arial" w:hAnsi="Arial" w:cs="Arial"/>
        </w:rPr>
        <w:t>/2020</w:t>
      </w:r>
    </w:p>
    <w:p w14:paraId="388BDBF9" w14:textId="77777777" w:rsidR="003852E7" w:rsidRDefault="003852E7" w:rsidP="003852E7">
      <w:pPr>
        <w:spacing w:after="0" w:line="360" w:lineRule="auto"/>
        <w:jc w:val="center"/>
        <w:rPr>
          <w:rFonts w:ascii="Arial" w:hAnsi="Arial" w:cs="Arial"/>
        </w:rPr>
      </w:pPr>
      <w:r w:rsidRPr="00CF5579">
        <w:rPr>
          <w:rFonts w:ascii="Arial" w:hAnsi="Arial" w:cs="Arial"/>
        </w:rPr>
        <w:t xml:space="preserve">COMPONENTE CURRICULAR – </w:t>
      </w:r>
      <w:r>
        <w:rPr>
          <w:rFonts w:ascii="Arial" w:hAnsi="Arial" w:cs="Arial"/>
        </w:rPr>
        <w:t>ARTE</w:t>
      </w:r>
    </w:p>
    <w:p w14:paraId="6882C475" w14:textId="77777777" w:rsidR="00546045" w:rsidRPr="00546045" w:rsidRDefault="00D45A6B" w:rsidP="00546045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 w:rsidRPr="00546045">
        <w:rPr>
          <w:rFonts w:ascii="Arial" w:hAnsi="Arial" w:cs="Arial"/>
          <w:sz w:val="24"/>
          <w:szCs w:val="24"/>
        </w:rPr>
        <w:t>ANALISEM AS PAISAGENS ABAIXO</w:t>
      </w:r>
      <w:r w:rsidR="005776B8" w:rsidRPr="00546045">
        <w:rPr>
          <w:rFonts w:ascii="Arial" w:hAnsi="Arial" w:cs="Arial"/>
          <w:sz w:val="24"/>
          <w:szCs w:val="24"/>
        </w:rPr>
        <w:t>.</w:t>
      </w:r>
      <w:r w:rsidR="00546045" w:rsidRPr="00546045">
        <w:rPr>
          <w:rFonts w:ascii="Arial" w:hAnsi="Arial" w:cs="Arial"/>
          <w:sz w:val="24"/>
          <w:szCs w:val="24"/>
        </w:rPr>
        <w:t xml:space="preserve"> </w:t>
      </w:r>
    </w:p>
    <w:p w14:paraId="7BB7B702" w14:textId="0ACB7737" w:rsidR="00386AD5" w:rsidRPr="00546045" w:rsidRDefault="0096680F" w:rsidP="00546045">
      <w:pPr>
        <w:pStyle w:val="PargrafodaLista"/>
        <w:spacing w:after="0" w:line="360" w:lineRule="auto"/>
        <w:ind w:left="218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EE58C3D" wp14:editId="5A9B16ED">
            <wp:simplePos x="0" y="0"/>
            <wp:positionH relativeFrom="column">
              <wp:posOffset>4495800</wp:posOffset>
            </wp:positionH>
            <wp:positionV relativeFrom="paragraph">
              <wp:posOffset>69215</wp:posOffset>
            </wp:positionV>
            <wp:extent cx="1695450" cy="1129030"/>
            <wp:effectExtent l="0" t="0" r="0" b="0"/>
            <wp:wrapNone/>
            <wp:docPr id="10" name="Imagem 6" descr="r/popular | Fenômenos naturais, Natureza, Paisagem son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r/popular | Fenômenos naturais, Natureza, Paisagem sono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5168" behindDoc="1" locked="0" layoutInCell="1" allowOverlap="1" wp14:anchorId="7741EA08" wp14:editId="7B643AA5">
            <wp:simplePos x="0" y="0"/>
            <wp:positionH relativeFrom="column">
              <wp:posOffset>2266950</wp:posOffset>
            </wp:positionH>
            <wp:positionV relativeFrom="paragraph">
              <wp:posOffset>59690</wp:posOffset>
            </wp:positionV>
            <wp:extent cx="1743075" cy="1173480"/>
            <wp:effectExtent l="0" t="0" r="0" b="0"/>
            <wp:wrapNone/>
            <wp:docPr id="9" name="Imagem 4" descr="Você sabia que Poluição Sonora é crime? « .Pozzobon. Advogad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Você sabia que Poluição Sonora é crime? « .Pozzobon. Advogad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3120" behindDoc="1" locked="0" layoutInCell="1" allowOverlap="1" wp14:anchorId="36BC2812" wp14:editId="47B72B0C">
            <wp:simplePos x="0" y="0"/>
            <wp:positionH relativeFrom="column">
              <wp:posOffset>66675</wp:posOffset>
            </wp:positionH>
            <wp:positionV relativeFrom="paragraph">
              <wp:posOffset>59690</wp:posOffset>
            </wp:positionV>
            <wp:extent cx="1762125" cy="1172845"/>
            <wp:effectExtent l="0" t="0" r="0" b="0"/>
            <wp:wrapNone/>
            <wp:docPr id="8" name="Imagem 1" descr="As 50 mais belas cachoeiras naturais do mundo - MD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As 50 mais belas cachoeiras naturais do mundo - MDi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57" b="5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4C741" w14:textId="77777777" w:rsidR="0007718E" w:rsidRDefault="0007718E" w:rsidP="0007718E">
      <w:pPr>
        <w:spacing w:after="0" w:line="360" w:lineRule="auto"/>
        <w:jc w:val="both"/>
        <w:rPr>
          <w:sz w:val="24"/>
          <w:szCs w:val="24"/>
        </w:rPr>
      </w:pPr>
    </w:p>
    <w:p w14:paraId="368CE873" w14:textId="77777777" w:rsidR="0007718E" w:rsidRDefault="0007718E" w:rsidP="0007718E">
      <w:pPr>
        <w:spacing w:after="0" w:line="360" w:lineRule="auto"/>
        <w:jc w:val="both"/>
        <w:rPr>
          <w:sz w:val="24"/>
          <w:szCs w:val="24"/>
        </w:rPr>
      </w:pPr>
    </w:p>
    <w:p w14:paraId="56BE4377" w14:textId="77777777" w:rsidR="0007718E" w:rsidRDefault="0007718E" w:rsidP="0007718E">
      <w:pPr>
        <w:spacing w:after="0" w:line="360" w:lineRule="auto"/>
        <w:jc w:val="both"/>
        <w:rPr>
          <w:sz w:val="24"/>
          <w:szCs w:val="24"/>
        </w:rPr>
      </w:pPr>
    </w:p>
    <w:p w14:paraId="5C2F1534" w14:textId="2D66AE71" w:rsidR="0007718E" w:rsidRDefault="0096680F" w:rsidP="0007718E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7216" behindDoc="1" locked="0" layoutInCell="1" allowOverlap="1" wp14:anchorId="6B5A1B6B" wp14:editId="660A1F7B">
            <wp:simplePos x="0" y="0"/>
            <wp:positionH relativeFrom="column">
              <wp:posOffset>4495800</wp:posOffset>
            </wp:positionH>
            <wp:positionV relativeFrom="paragraph">
              <wp:posOffset>124460</wp:posOffset>
            </wp:positionV>
            <wp:extent cx="1695450" cy="1113155"/>
            <wp:effectExtent l="0" t="0" r="0" b="0"/>
            <wp:wrapNone/>
            <wp:docPr id="7" name="Imagem 11" descr="Ecologia acústica - Plan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Ecologia acústica - Planet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ADAD2C0" wp14:editId="13378004">
            <wp:simplePos x="0" y="0"/>
            <wp:positionH relativeFrom="column">
              <wp:posOffset>2266950</wp:posOffset>
            </wp:positionH>
            <wp:positionV relativeFrom="paragraph">
              <wp:posOffset>172085</wp:posOffset>
            </wp:positionV>
            <wp:extent cx="1743075" cy="1147445"/>
            <wp:effectExtent l="0" t="0" r="0" b="0"/>
            <wp:wrapNone/>
            <wp:docPr id="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6192" behindDoc="1" locked="0" layoutInCell="1" allowOverlap="1" wp14:anchorId="37D40BC2" wp14:editId="18531E75">
            <wp:simplePos x="0" y="0"/>
            <wp:positionH relativeFrom="column">
              <wp:posOffset>66675</wp:posOffset>
            </wp:positionH>
            <wp:positionV relativeFrom="paragraph">
              <wp:posOffset>172085</wp:posOffset>
            </wp:positionV>
            <wp:extent cx="1762125" cy="1152525"/>
            <wp:effectExtent l="0" t="0" r="0" b="0"/>
            <wp:wrapNone/>
            <wp:docPr id="5" name="Imagem 9" descr="Pássaros | EU PENSO, LOGO ESCREV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Pássaros | EU PENSO, LOGO ESCREVO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D5817" w14:textId="77777777" w:rsidR="0007718E" w:rsidRDefault="0007718E" w:rsidP="0007718E">
      <w:pPr>
        <w:spacing w:after="0" w:line="360" w:lineRule="auto"/>
        <w:jc w:val="both"/>
        <w:rPr>
          <w:sz w:val="24"/>
          <w:szCs w:val="24"/>
        </w:rPr>
      </w:pPr>
    </w:p>
    <w:p w14:paraId="533928EB" w14:textId="77777777" w:rsidR="0007718E" w:rsidRDefault="0007718E" w:rsidP="0007718E">
      <w:pPr>
        <w:spacing w:after="0" w:line="360" w:lineRule="auto"/>
        <w:jc w:val="both"/>
        <w:rPr>
          <w:sz w:val="24"/>
          <w:szCs w:val="24"/>
        </w:rPr>
      </w:pPr>
    </w:p>
    <w:p w14:paraId="52E3B2E9" w14:textId="77777777" w:rsidR="0007718E" w:rsidRDefault="0007718E" w:rsidP="0007718E">
      <w:pPr>
        <w:spacing w:after="0" w:line="360" w:lineRule="auto"/>
        <w:jc w:val="both"/>
        <w:rPr>
          <w:sz w:val="24"/>
          <w:szCs w:val="24"/>
        </w:rPr>
      </w:pPr>
    </w:p>
    <w:p w14:paraId="045371EF" w14:textId="77777777" w:rsidR="0007718E" w:rsidRDefault="0007718E" w:rsidP="0007718E">
      <w:pPr>
        <w:spacing w:after="0" w:line="360" w:lineRule="auto"/>
        <w:jc w:val="both"/>
        <w:rPr>
          <w:sz w:val="24"/>
          <w:szCs w:val="24"/>
        </w:rPr>
      </w:pPr>
    </w:p>
    <w:p w14:paraId="104696C6" w14:textId="77777777" w:rsidR="00546045" w:rsidRPr="005776B8" w:rsidRDefault="00546045" w:rsidP="00546045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TUDO A NOSSA VOLTA EMITE SONS. </w:t>
      </w:r>
      <w:r w:rsidRPr="00D45A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IMAGINE E TENTE REPRESENTAR AS PAISAGENS</w:t>
      </w:r>
      <w:r w:rsidRPr="00D45A6B">
        <w:rPr>
          <w:rFonts w:ascii="Arial" w:hAnsi="Arial" w:cs="Arial"/>
          <w:sz w:val="24"/>
          <w:szCs w:val="24"/>
        </w:rPr>
        <w:t xml:space="preserve"> SONORA</w:t>
      </w:r>
      <w:r>
        <w:rPr>
          <w:rFonts w:ascii="Arial" w:hAnsi="Arial" w:cs="Arial"/>
          <w:sz w:val="24"/>
          <w:szCs w:val="24"/>
        </w:rPr>
        <w:t>S OBSERVADAS, USANDO APENAS A BOCA (</w:t>
      </w:r>
      <w:r w:rsidRPr="00D45A6B">
        <w:rPr>
          <w:rFonts w:ascii="Arial" w:hAnsi="Arial" w:cs="Arial"/>
          <w:sz w:val="24"/>
          <w:szCs w:val="24"/>
        </w:rPr>
        <w:t>PERCUSSÃO CORPORAL BOCA</w:t>
      </w:r>
      <w:r>
        <w:rPr>
          <w:rFonts w:ascii="Arial" w:hAnsi="Arial" w:cs="Arial"/>
          <w:sz w:val="24"/>
          <w:szCs w:val="24"/>
        </w:rPr>
        <w:t>)</w:t>
      </w:r>
      <w:r w:rsidRPr="00D45A6B">
        <w:rPr>
          <w:rFonts w:ascii="Arial" w:hAnsi="Arial" w:cs="Arial"/>
          <w:sz w:val="24"/>
          <w:szCs w:val="24"/>
        </w:rPr>
        <w:t xml:space="preserve">: ASSOVIO, TAPAS, ESTALOS, CHIADOS, BEATBOX.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9"/>
      </w:tblGrid>
      <w:tr w:rsidR="0007718E" w:rsidRPr="00546045" w14:paraId="13BECE4A" w14:textId="77777777" w:rsidTr="00546045">
        <w:tc>
          <w:tcPr>
            <w:tcW w:w="10469" w:type="dxa"/>
            <w:shd w:val="clear" w:color="auto" w:fill="auto"/>
          </w:tcPr>
          <w:p w14:paraId="7F12DF33" w14:textId="77777777" w:rsidR="005776B8" w:rsidRPr="00546045" w:rsidRDefault="005776B8" w:rsidP="00546045">
            <w:pPr>
              <w:spacing w:after="0" w:line="360" w:lineRule="auto"/>
              <w:jc w:val="both"/>
              <w:rPr>
                <w:rFonts w:ascii="Arial" w:hAnsi="Arial" w:cs="Arial"/>
                <w:sz w:val="10"/>
                <w:szCs w:val="10"/>
              </w:rPr>
            </w:pPr>
          </w:p>
          <w:p w14:paraId="1209AD5A" w14:textId="77777777" w:rsidR="0007718E" w:rsidRPr="00546045" w:rsidRDefault="005776B8" w:rsidP="00546045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546045">
              <w:rPr>
                <w:rFonts w:ascii="Arial" w:hAnsi="Arial" w:cs="Arial"/>
                <w:sz w:val="24"/>
                <w:szCs w:val="24"/>
              </w:rPr>
              <w:t>REGISTRE COMO FOI A EXPERIÊNCIA.</w:t>
            </w:r>
          </w:p>
          <w:p w14:paraId="184C190F" w14:textId="77777777" w:rsidR="00D45A6B" w:rsidRPr="00546045" w:rsidRDefault="00D45A6B" w:rsidP="00546045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  <w:p w14:paraId="3A6A133D" w14:textId="77777777" w:rsidR="00D45A6B" w:rsidRPr="00546045" w:rsidRDefault="00D45A6B" w:rsidP="00546045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  <w:p w14:paraId="1270ED3F" w14:textId="77777777" w:rsidR="00D45A6B" w:rsidRPr="00546045" w:rsidRDefault="00D45A6B" w:rsidP="00546045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  <w:p w14:paraId="114A3473" w14:textId="77777777" w:rsidR="00D45A6B" w:rsidRPr="00546045" w:rsidRDefault="00D45A6B" w:rsidP="00546045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  <w:p w14:paraId="66CAD9D8" w14:textId="77777777" w:rsidR="00D45A6B" w:rsidRPr="00546045" w:rsidRDefault="00D45A6B" w:rsidP="00546045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  <w:p w14:paraId="0F142AE8" w14:textId="77777777" w:rsidR="00D45A6B" w:rsidRPr="00546045" w:rsidRDefault="00D45A6B" w:rsidP="00546045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9FCB5B7" w14:textId="77777777" w:rsidR="0007718E" w:rsidRDefault="0007718E" w:rsidP="0007718E">
      <w:pPr>
        <w:spacing w:after="0" w:line="360" w:lineRule="auto"/>
        <w:jc w:val="both"/>
        <w:rPr>
          <w:sz w:val="24"/>
          <w:szCs w:val="24"/>
        </w:rPr>
      </w:pPr>
    </w:p>
    <w:p w14:paraId="0ED3F63D" w14:textId="5FEA734B" w:rsidR="0007718E" w:rsidRPr="00546045" w:rsidRDefault="0096680F" w:rsidP="00546045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5CD3DCA1" wp14:editId="182F0BF5">
            <wp:simplePos x="0" y="0"/>
            <wp:positionH relativeFrom="column">
              <wp:posOffset>66675</wp:posOffset>
            </wp:positionH>
            <wp:positionV relativeFrom="paragraph">
              <wp:posOffset>494030</wp:posOffset>
            </wp:positionV>
            <wp:extent cx="1463675" cy="483870"/>
            <wp:effectExtent l="0" t="0" r="0" b="0"/>
            <wp:wrapNone/>
            <wp:docPr id="4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10" t="55579" r="57355" b="32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A6B" w:rsidRPr="00546045">
        <w:rPr>
          <w:rFonts w:ascii="Arial" w:hAnsi="Arial" w:cs="Arial"/>
          <w:sz w:val="24"/>
          <w:szCs w:val="24"/>
        </w:rPr>
        <w:t xml:space="preserve">A MÚSICA VOCAL PODE UTILIZAR SÍLABAS ISOLADAS, SONS, RUÍDOS OU SÍLABAS ONOMATOPAICAS: </w:t>
      </w:r>
    </w:p>
    <w:p w14:paraId="749A43F2" w14:textId="0E22D68E" w:rsidR="00E50CAA" w:rsidRDefault="0096680F" w:rsidP="00077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46C3ED72" wp14:editId="570FA467">
            <wp:simplePos x="0" y="0"/>
            <wp:positionH relativeFrom="column">
              <wp:posOffset>4171950</wp:posOffset>
            </wp:positionH>
            <wp:positionV relativeFrom="paragraph">
              <wp:posOffset>53975</wp:posOffset>
            </wp:positionV>
            <wp:extent cx="1954530" cy="542925"/>
            <wp:effectExtent l="0" t="0" r="0" b="0"/>
            <wp:wrapNone/>
            <wp:docPr id="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85" t="76648" r="56868" b="13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57909E6" wp14:editId="44B7F327">
            <wp:simplePos x="0" y="0"/>
            <wp:positionH relativeFrom="column">
              <wp:posOffset>2038350</wp:posOffset>
            </wp:positionH>
            <wp:positionV relativeFrom="paragraph">
              <wp:posOffset>53975</wp:posOffset>
            </wp:positionV>
            <wp:extent cx="1777365" cy="495300"/>
            <wp:effectExtent l="0" t="0" r="0" b="0"/>
            <wp:wrapNone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10" t="67133" r="57191" b="23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D872F" w14:textId="77777777" w:rsidR="0007718E" w:rsidRPr="00D45A6B" w:rsidRDefault="0007718E" w:rsidP="00077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A8020C" w14:textId="77777777" w:rsidR="0007718E" w:rsidRPr="00D45A6B" w:rsidRDefault="0007718E" w:rsidP="00077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635661" w14:textId="12FED4C5" w:rsidR="0007718E" w:rsidRDefault="00D45A6B" w:rsidP="0007718E">
      <w:pPr>
        <w:spacing w:after="0" w:line="360" w:lineRule="auto"/>
        <w:jc w:val="both"/>
        <w:rPr>
          <w:sz w:val="24"/>
          <w:szCs w:val="24"/>
        </w:rPr>
      </w:pPr>
      <w:r w:rsidRPr="00D45A6B">
        <w:rPr>
          <w:rFonts w:ascii="Arial" w:hAnsi="Arial" w:cs="Arial"/>
          <w:sz w:val="24"/>
          <w:szCs w:val="24"/>
        </w:rPr>
        <w:t>ESCOLHA UMA MÚSICA QUE VOCÊ GOSTE E TENTE CANTAR ELA TROCANDO ALGUMAS PALAVRAS POR UMA (OU MAIS) ONOMATOPEIA. REGISTRE, NO VERSO DA FOLHA, A MÚSICA E AS PALAVRAS QUE VOCÊ TROCOU PELAS ONOMATOPEIAS</w:t>
      </w:r>
      <w:r>
        <w:rPr>
          <w:sz w:val="24"/>
          <w:szCs w:val="24"/>
        </w:rPr>
        <w:t xml:space="preserve">. </w:t>
      </w:r>
    </w:p>
    <w:p w14:paraId="553548A8" w14:textId="78312C9F" w:rsidR="0096680F" w:rsidRDefault="0096680F" w:rsidP="0007718E">
      <w:pPr>
        <w:spacing w:after="0" w:line="360" w:lineRule="auto"/>
        <w:jc w:val="both"/>
        <w:rPr>
          <w:sz w:val="24"/>
          <w:szCs w:val="24"/>
        </w:rPr>
      </w:pPr>
    </w:p>
    <w:p w14:paraId="1189B691" w14:textId="6B2D943E" w:rsidR="0096680F" w:rsidRDefault="0096680F" w:rsidP="0007718E">
      <w:pPr>
        <w:spacing w:after="0" w:line="360" w:lineRule="auto"/>
        <w:jc w:val="both"/>
        <w:rPr>
          <w:sz w:val="24"/>
          <w:szCs w:val="24"/>
        </w:rPr>
      </w:pPr>
    </w:p>
    <w:sectPr w:rsidR="0096680F" w:rsidSect="00546045">
      <w:pgSz w:w="11906" w:h="16838"/>
      <w:pgMar w:top="720" w:right="566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489"/>
    <w:multiLevelType w:val="hybridMultilevel"/>
    <w:tmpl w:val="06A69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63F9C"/>
    <w:multiLevelType w:val="hybridMultilevel"/>
    <w:tmpl w:val="6D5CEC6A"/>
    <w:lvl w:ilvl="0" w:tplc="E1A876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27464"/>
    <w:multiLevelType w:val="hybridMultilevel"/>
    <w:tmpl w:val="CEC6033C"/>
    <w:lvl w:ilvl="0" w:tplc="FF8C422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5A27D10"/>
    <w:multiLevelType w:val="hybridMultilevel"/>
    <w:tmpl w:val="230835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51BB0"/>
    <w:multiLevelType w:val="hybridMultilevel"/>
    <w:tmpl w:val="178249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B0F14"/>
    <w:multiLevelType w:val="hybridMultilevel"/>
    <w:tmpl w:val="3E1E5A10"/>
    <w:lvl w:ilvl="0" w:tplc="AE7403CE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6ED833D5"/>
    <w:multiLevelType w:val="hybridMultilevel"/>
    <w:tmpl w:val="86C22644"/>
    <w:lvl w:ilvl="0" w:tplc="D37E371C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0F"/>
    <w:rsid w:val="00044CF8"/>
    <w:rsid w:val="0007718E"/>
    <w:rsid w:val="001728EC"/>
    <w:rsid w:val="002A09C9"/>
    <w:rsid w:val="003852E7"/>
    <w:rsid w:val="00386AD5"/>
    <w:rsid w:val="004C1C39"/>
    <w:rsid w:val="004E096C"/>
    <w:rsid w:val="004E1CCC"/>
    <w:rsid w:val="004F3437"/>
    <w:rsid w:val="005371AF"/>
    <w:rsid w:val="00546045"/>
    <w:rsid w:val="005776B8"/>
    <w:rsid w:val="006748C3"/>
    <w:rsid w:val="006E7016"/>
    <w:rsid w:val="006F4C6D"/>
    <w:rsid w:val="0096680F"/>
    <w:rsid w:val="009B3AD8"/>
    <w:rsid w:val="009F5084"/>
    <w:rsid w:val="00A91592"/>
    <w:rsid w:val="00AA2E94"/>
    <w:rsid w:val="00B66AFA"/>
    <w:rsid w:val="00D45A6B"/>
    <w:rsid w:val="00DF66F9"/>
    <w:rsid w:val="00E50CAA"/>
    <w:rsid w:val="00E53D6A"/>
    <w:rsid w:val="00E8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1E81"/>
  <w15:chartTrackingRefBased/>
  <w15:docId w15:val="{7F48A09B-BDC0-4787-8531-7DEF078D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E7"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AFA"/>
    <w:pPr>
      <w:ind w:left="720"/>
      <w:contextualSpacing/>
    </w:pPr>
  </w:style>
  <w:style w:type="table" w:styleId="Tabelacomgrade">
    <w:name w:val="Table Grid"/>
    <w:basedOn w:val="Tabelanormal"/>
    <w:uiPriority w:val="39"/>
    <w:rsid w:val="00077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son\AppData\Local\Temp\ARTE%20ANDREI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80802-2ACD-4E4D-B40D-2D7A96832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ARTE ANDREIA</Template>
  <TotalTime>2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</dc:creator>
  <cp:keywords/>
  <dc:description/>
  <cp:lastModifiedBy>Neusa da Silva Duarte Santos</cp:lastModifiedBy>
  <cp:revision>3</cp:revision>
  <dcterms:created xsi:type="dcterms:W3CDTF">2020-09-10T16:10:00Z</dcterms:created>
  <dcterms:modified xsi:type="dcterms:W3CDTF">2020-09-10T19:32:00Z</dcterms:modified>
</cp:coreProperties>
</file>