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1EA2F" w14:textId="77777777" w:rsidR="00F3182C" w:rsidRPr="00CF5579" w:rsidRDefault="00F3182C" w:rsidP="00F3182C">
      <w:pPr>
        <w:spacing w:after="0" w:line="360" w:lineRule="auto"/>
        <w:rPr>
          <w:rFonts w:ascii="Arial" w:hAnsi="Arial" w:cs="Arial"/>
        </w:rPr>
      </w:pPr>
      <w:bookmarkStart w:id="0" w:name="_Hlk49790767"/>
      <w:r w:rsidRPr="00CF557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1" locked="1" layoutInCell="1" allowOverlap="0" wp14:anchorId="5E56147B" wp14:editId="275C9AD6">
            <wp:simplePos x="0" y="0"/>
            <wp:positionH relativeFrom="margin">
              <wp:posOffset>0</wp:posOffset>
            </wp:positionH>
            <wp:positionV relativeFrom="margin">
              <wp:posOffset>-27305</wp:posOffset>
            </wp:positionV>
            <wp:extent cx="1228725" cy="1133475"/>
            <wp:effectExtent l="19050" t="0" r="952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5579">
        <w:rPr>
          <w:rFonts w:ascii="Arial" w:hAnsi="Arial" w:cs="Arial"/>
        </w:rPr>
        <w:t>ESCOLA MUNICIPAL HERÁCLITO FONTOURA SOBRAL PINTO</w:t>
      </w:r>
    </w:p>
    <w:p w14:paraId="6AD1C378" w14:textId="3BF47B4C" w:rsidR="00F3182C" w:rsidRPr="00CF5579" w:rsidRDefault="00F3182C" w:rsidP="00F3182C">
      <w:pPr>
        <w:spacing w:after="0" w:line="360" w:lineRule="auto"/>
        <w:rPr>
          <w:rFonts w:ascii="Arial" w:hAnsi="Arial" w:cs="Arial"/>
        </w:rPr>
      </w:pPr>
      <w:r w:rsidRPr="00CF5579">
        <w:rPr>
          <w:rFonts w:ascii="Arial" w:hAnsi="Arial" w:cs="Arial"/>
        </w:rPr>
        <w:t xml:space="preserve">PROFESSORA: </w:t>
      </w:r>
      <w:r w:rsidR="001147F1">
        <w:rPr>
          <w:rFonts w:ascii="Arial" w:hAnsi="Arial" w:cs="Arial"/>
        </w:rPr>
        <w:t>NEUSA DA SILVA DUARTE</w:t>
      </w:r>
    </w:p>
    <w:p w14:paraId="0C44CDDB" w14:textId="6F80F840" w:rsidR="00F3182C" w:rsidRDefault="001147F1" w:rsidP="000E467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ESTUDANTE: </w:t>
      </w:r>
      <w:r w:rsidR="00172091">
        <w:rPr>
          <w:rFonts w:ascii="Arial" w:hAnsi="Arial" w:cs="Arial"/>
        </w:rPr>
        <w:t>________________</w:t>
      </w:r>
      <w:r w:rsidR="000E4670">
        <w:rPr>
          <w:rFonts w:ascii="Arial" w:hAnsi="Arial" w:cs="Arial"/>
        </w:rPr>
        <w:t>__________________________</w:t>
      </w:r>
      <w:r w:rsidR="00F3182C" w:rsidRPr="00CF5579">
        <w:rPr>
          <w:rFonts w:ascii="Arial" w:hAnsi="Arial" w:cs="Arial"/>
        </w:rPr>
        <w:t xml:space="preserve">TURMA: 5° ANO </w:t>
      </w:r>
      <w:r>
        <w:rPr>
          <w:rFonts w:ascii="Arial" w:hAnsi="Arial" w:cs="Arial"/>
        </w:rPr>
        <w:t>C</w:t>
      </w:r>
      <w:bookmarkStart w:id="1" w:name="_GoBack"/>
      <w:bookmarkEnd w:id="1"/>
    </w:p>
    <w:p w14:paraId="4699F664" w14:textId="77777777" w:rsidR="000E4670" w:rsidRPr="00CF5579" w:rsidRDefault="000E4670" w:rsidP="000E4670">
      <w:pPr>
        <w:spacing w:after="0" w:line="36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>ATIVIDADES COMPLEMENTARES REFERENTE:</w:t>
      </w:r>
    </w:p>
    <w:p w14:paraId="1B8E3E23" w14:textId="77777777" w:rsidR="000E4670" w:rsidRPr="00CF5579" w:rsidRDefault="000E4670" w:rsidP="000E4670">
      <w:pPr>
        <w:spacing w:after="0" w:line="36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 xml:space="preserve">SEMANA DE </w:t>
      </w:r>
      <w:r>
        <w:rPr>
          <w:rFonts w:ascii="Arial" w:hAnsi="Arial" w:cs="Arial"/>
        </w:rPr>
        <w:t>14/09/2020</w:t>
      </w:r>
      <w:r w:rsidRPr="00CF5579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25/09</w:t>
      </w:r>
      <w:r w:rsidRPr="00CF5579">
        <w:rPr>
          <w:rFonts w:ascii="Arial" w:hAnsi="Arial" w:cs="Arial"/>
        </w:rPr>
        <w:t>/2020</w:t>
      </w:r>
    </w:p>
    <w:p w14:paraId="3AF27618" w14:textId="77777777" w:rsidR="00F3182C" w:rsidRPr="00CF5579" w:rsidRDefault="000E4670" w:rsidP="00F318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                      </w:t>
      </w:r>
      <w:r w:rsidR="00F3182C" w:rsidRPr="00CF5579">
        <w:rPr>
          <w:rFonts w:ascii="Arial" w:hAnsi="Arial" w:cs="Arial"/>
        </w:rPr>
        <w:t xml:space="preserve">COMPONENTE CURRICULAR – </w:t>
      </w:r>
      <w:r w:rsidR="00F3182C">
        <w:rPr>
          <w:rFonts w:ascii="Arial" w:hAnsi="Arial" w:cs="Arial"/>
        </w:rPr>
        <w:t>ARTE</w:t>
      </w:r>
    </w:p>
    <w:bookmarkEnd w:id="0"/>
    <w:p w14:paraId="02A94519" w14:textId="77777777" w:rsidR="00F3182C" w:rsidRPr="00F3182C" w:rsidRDefault="00F3182C" w:rsidP="00F318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CC8369" w14:textId="77777777" w:rsidR="00F3182C" w:rsidRPr="00F3182C" w:rsidRDefault="00F3182C" w:rsidP="00F3182C">
      <w:pPr>
        <w:jc w:val="both"/>
        <w:rPr>
          <w:rFonts w:ascii="Arial" w:hAnsi="Arial" w:cs="Arial"/>
          <w:noProof/>
          <w:sz w:val="24"/>
          <w:szCs w:val="24"/>
        </w:rPr>
      </w:pPr>
      <w:r w:rsidRPr="00F3182C">
        <w:rPr>
          <w:rFonts w:ascii="Arial" w:hAnsi="Arial" w:cs="Arial"/>
          <w:sz w:val="24"/>
          <w:szCs w:val="24"/>
        </w:rPr>
        <w:t>QUANDO FALAMOS EM MOVIMENTO</w:t>
      </w:r>
      <w:r w:rsidR="000E4670">
        <w:rPr>
          <w:rFonts w:ascii="Arial" w:hAnsi="Arial" w:cs="Arial"/>
          <w:sz w:val="24"/>
          <w:szCs w:val="24"/>
        </w:rPr>
        <w:t>,</w:t>
      </w:r>
      <w:r w:rsidRPr="00F3182C">
        <w:rPr>
          <w:rFonts w:ascii="Arial" w:hAnsi="Arial" w:cs="Arial"/>
          <w:sz w:val="24"/>
          <w:szCs w:val="24"/>
        </w:rPr>
        <w:t xml:space="preserve"> PENSAMOS IMEDIATAMENTE EM</w:t>
      </w:r>
      <w:r w:rsidR="000E4670">
        <w:rPr>
          <w:rFonts w:ascii="Arial" w:hAnsi="Arial" w:cs="Arial"/>
          <w:sz w:val="24"/>
          <w:szCs w:val="24"/>
        </w:rPr>
        <w:t>:</w:t>
      </w:r>
      <w:r w:rsidRPr="00F3182C">
        <w:rPr>
          <w:rFonts w:ascii="Arial" w:hAnsi="Arial" w:cs="Arial"/>
          <w:sz w:val="24"/>
          <w:szCs w:val="24"/>
        </w:rPr>
        <w:t xml:space="preserve"> UM FILME, EM UM ALEGRE PROGRAMA DE TELEVISÃO, EM DANÇA, BRINCADEIRAS DE CORRER. MAS</w:t>
      </w:r>
      <w:r w:rsidR="000E4670">
        <w:rPr>
          <w:rFonts w:ascii="Arial" w:hAnsi="Arial" w:cs="Arial"/>
          <w:sz w:val="24"/>
          <w:szCs w:val="24"/>
        </w:rPr>
        <w:t>,</w:t>
      </w:r>
      <w:r w:rsidR="00E72FBE">
        <w:rPr>
          <w:rFonts w:ascii="Arial" w:hAnsi="Arial" w:cs="Arial"/>
          <w:sz w:val="24"/>
          <w:szCs w:val="24"/>
        </w:rPr>
        <w:t xml:space="preserve"> PODEMOS OBSERVAR MOVIMENTO EM OBRAS DE ARTE.</w:t>
      </w:r>
      <w:r w:rsidRPr="00F3182C">
        <w:rPr>
          <w:rFonts w:ascii="Arial" w:hAnsi="Arial" w:cs="Arial"/>
          <w:sz w:val="24"/>
          <w:szCs w:val="24"/>
        </w:rPr>
        <w:t xml:space="preserve"> OS ARTISTAS SEMPRE SENTIRAM A NECESSIDADE DE COMUNICAR SENSAÇÕES DE MOVIMENTO EM SUAS OBRAS, UTILIZANDO CERTOS DETALHES VISUAIS. NAS ARTES VISUAIS O MOVIMENTO TEM RELAÇÃO COM A IDEIA DE ILUSÃO AO MOVIMENTO REAL. </w:t>
      </w:r>
    </w:p>
    <w:p w14:paraId="6ADA16E1" w14:textId="77777777" w:rsidR="00F3182C" w:rsidRDefault="00F3182C" w:rsidP="00F3182C">
      <w:pPr>
        <w:jc w:val="both"/>
        <w:rPr>
          <w:rFonts w:ascii="Arial" w:hAnsi="Arial" w:cs="Arial"/>
          <w:sz w:val="24"/>
          <w:szCs w:val="24"/>
        </w:rPr>
      </w:pPr>
      <w:r w:rsidRPr="00F3182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26ACC9A7" wp14:editId="4DC0D133">
            <wp:simplePos x="0" y="0"/>
            <wp:positionH relativeFrom="column">
              <wp:posOffset>47625</wp:posOffset>
            </wp:positionH>
            <wp:positionV relativeFrom="paragraph">
              <wp:posOffset>2540</wp:posOffset>
            </wp:positionV>
            <wp:extent cx="1066800" cy="1644650"/>
            <wp:effectExtent l="0" t="0" r="0" b="0"/>
            <wp:wrapTight wrapText="bothSides">
              <wp:wrapPolygon edited="0">
                <wp:start x="0" y="0"/>
                <wp:lineTo x="0" y="21266"/>
                <wp:lineTo x="21214" y="21266"/>
                <wp:lineTo x="21214" y="0"/>
                <wp:lineTo x="0" y="0"/>
              </wp:wrapPolygon>
            </wp:wrapTight>
            <wp:docPr id="7" name="Imagem 7" descr="Harlequin, 1936 - Victor Vasar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rlequin, 1936 - Victor Vasare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CAE5F" w14:textId="77777777" w:rsidR="00F3182C" w:rsidRPr="00F3182C" w:rsidRDefault="00F3182C" w:rsidP="00F3182C">
      <w:pPr>
        <w:jc w:val="both"/>
        <w:rPr>
          <w:rFonts w:ascii="Arial" w:hAnsi="Arial" w:cs="Arial"/>
        </w:rPr>
      </w:pPr>
      <w:r w:rsidRPr="00F3182C">
        <w:rPr>
          <w:rFonts w:ascii="Arial" w:hAnsi="Arial" w:cs="Arial"/>
        </w:rPr>
        <w:t xml:space="preserve">OBRA DE ARTE – HARLEQUIN, DE VICTOR VASSARELV, 1936. </w:t>
      </w:r>
    </w:p>
    <w:p w14:paraId="3AAA5D6F" w14:textId="77777777" w:rsidR="00F3182C" w:rsidRPr="00F3182C" w:rsidRDefault="00F3182C" w:rsidP="00F3182C">
      <w:pPr>
        <w:jc w:val="both"/>
        <w:rPr>
          <w:rFonts w:ascii="Arial" w:hAnsi="Arial" w:cs="Arial"/>
        </w:rPr>
      </w:pPr>
      <w:r w:rsidRPr="00F3182C">
        <w:rPr>
          <w:rFonts w:ascii="Arial" w:hAnsi="Arial" w:cs="Arial"/>
        </w:rPr>
        <w:t>NA OPTICAL ART, OS ARTISTAS UTILIZAM DETERMINADOS FENÔMENOS ÓPTICOS PARA CRIAR NO ESPECTADOR A ILUSÃO DE IMAGENS TRIDIMENSIONAIS QUE VIBRAM E SE MOVIMENTAM. ARTE ABSTRATA</w:t>
      </w:r>
    </w:p>
    <w:p w14:paraId="34CF4CE2" w14:textId="77777777" w:rsidR="00F3182C" w:rsidRPr="00F3182C" w:rsidRDefault="00F3182C" w:rsidP="00F3182C">
      <w:pPr>
        <w:jc w:val="both"/>
        <w:rPr>
          <w:rFonts w:ascii="Arial" w:hAnsi="Arial" w:cs="Arial"/>
          <w:sz w:val="24"/>
          <w:szCs w:val="24"/>
        </w:rPr>
      </w:pPr>
    </w:p>
    <w:p w14:paraId="0FC5409D" w14:textId="77777777" w:rsidR="00F3182C" w:rsidRPr="00F3182C" w:rsidRDefault="00F3182C" w:rsidP="00F3182C">
      <w:pPr>
        <w:jc w:val="both"/>
        <w:rPr>
          <w:rFonts w:ascii="Arial" w:hAnsi="Arial" w:cs="Arial"/>
          <w:sz w:val="24"/>
          <w:szCs w:val="24"/>
        </w:rPr>
      </w:pPr>
    </w:p>
    <w:p w14:paraId="1D4C7797" w14:textId="77777777" w:rsidR="00F3182C" w:rsidRPr="00F3182C" w:rsidRDefault="00F3182C" w:rsidP="00F3182C">
      <w:pPr>
        <w:jc w:val="both"/>
        <w:rPr>
          <w:rFonts w:ascii="Arial" w:hAnsi="Arial" w:cs="Arial"/>
          <w:sz w:val="24"/>
          <w:szCs w:val="24"/>
        </w:rPr>
      </w:pPr>
      <w:r w:rsidRPr="00F3182C">
        <w:rPr>
          <w:rFonts w:ascii="Arial" w:hAnsi="Arial" w:cs="Arial"/>
          <w:sz w:val="24"/>
          <w:szCs w:val="24"/>
        </w:rPr>
        <w:t xml:space="preserve">JÁ NA DANÇA O MOVIMENTO É AÇÃO DE MOVER, MEXER-SE, MUDAR DE LUGAR, DIREÇÃO, VELOCIDADE. </w:t>
      </w:r>
    </w:p>
    <w:p w14:paraId="1994AA4F" w14:textId="77777777" w:rsidR="00F3182C" w:rsidRPr="00F3182C" w:rsidRDefault="00F3182C" w:rsidP="00F318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3182C">
        <w:rPr>
          <w:rFonts w:ascii="Arial" w:hAnsi="Arial" w:cs="Arial"/>
          <w:b/>
          <w:bCs/>
          <w:sz w:val="24"/>
          <w:szCs w:val="24"/>
        </w:rPr>
        <w:t>PROPOSTA DE ATIVIDADE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75652FE" w14:textId="77777777" w:rsidR="00F3182C" w:rsidRDefault="00F3182C" w:rsidP="00E72FBE">
      <w:pPr>
        <w:pStyle w:val="PargrafodaLista"/>
        <w:numPr>
          <w:ilvl w:val="0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F3182C">
        <w:rPr>
          <w:rFonts w:ascii="Arial" w:hAnsi="Arial" w:cs="Arial"/>
          <w:sz w:val="24"/>
          <w:szCs w:val="24"/>
        </w:rPr>
        <w:t>ESCOLHA UMA MÚSICA QUE VOCÊ GOSTE MUITO. CRIE UM JOGO DE MÃOS AO RITMO DESSA MÚSICA</w:t>
      </w:r>
      <w:r w:rsidR="00E72FBE">
        <w:rPr>
          <w:rFonts w:ascii="Arial" w:hAnsi="Arial" w:cs="Arial"/>
          <w:sz w:val="24"/>
          <w:szCs w:val="24"/>
        </w:rPr>
        <w:t>,</w:t>
      </w:r>
      <w:r w:rsidRPr="00F3182C">
        <w:rPr>
          <w:rFonts w:ascii="Arial" w:hAnsi="Arial" w:cs="Arial"/>
          <w:sz w:val="24"/>
          <w:szCs w:val="24"/>
        </w:rPr>
        <w:t xml:space="preserve"> OU ATÉ MESMO UMA DANÇA (QUAL VOCÊ PREFERIR). TREINE BASTANTE, PEÇA PARA </w:t>
      </w:r>
      <w:r>
        <w:rPr>
          <w:rFonts w:ascii="Arial" w:hAnsi="Arial" w:cs="Arial"/>
          <w:sz w:val="24"/>
          <w:szCs w:val="24"/>
        </w:rPr>
        <w:t xml:space="preserve">QUE </w:t>
      </w:r>
      <w:r w:rsidRPr="00F3182C">
        <w:rPr>
          <w:rFonts w:ascii="Arial" w:hAnsi="Arial" w:cs="Arial"/>
          <w:sz w:val="24"/>
          <w:szCs w:val="24"/>
        </w:rPr>
        <w:t xml:space="preserve">AS PESSOAS QUE MORAM </w:t>
      </w:r>
      <w:r>
        <w:rPr>
          <w:rFonts w:ascii="Arial" w:hAnsi="Arial" w:cs="Arial"/>
          <w:sz w:val="24"/>
          <w:szCs w:val="24"/>
        </w:rPr>
        <w:t>COM VOCÊ</w:t>
      </w:r>
      <w:r w:rsidR="00E72FBE">
        <w:rPr>
          <w:rFonts w:ascii="Arial" w:hAnsi="Arial" w:cs="Arial"/>
          <w:sz w:val="24"/>
          <w:szCs w:val="24"/>
        </w:rPr>
        <w:t>, PARA</w:t>
      </w:r>
      <w:r w:rsidRPr="00F3182C">
        <w:rPr>
          <w:rFonts w:ascii="Arial" w:hAnsi="Arial" w:cs="Arial"/>
          <w:sz w:val="24"/>
          <w:szCs w:val="24"/>
        </w:rPr>
        <w:t xml:space="preserve"> BRINCAREM, JOGAREM E DANÇAREM </w:t>
      </w:r>
      <w:r w:rsidR="00E72FBE">
        <w:rPr>
          <w:rFonts w:ascii="Arial" w:hAnsi="Arial" w:cs="Arial"/>
          <w:sz w:val="24"/>
          <w:szCs w:val="24"/>
        </w:rPr>
        <w:t>JUNTO.</w:t>
      </w:r>
      <w:r w:rsidRPr="00F3182C">
        <w:rPr>
          <w:rFonts w:ascii="Arial" w:hAnsi="Arial" w:cs="Arial"/>
          <w:sz w:val="24"/>
          <w:szCs w:val="24"/>
        </w:rPr>
        <w:t xml:space="preserve"> MOVIMENTE-SE MU</w:t>
      </w:r>
      <w:r w:rsidR="00E72FBE">
        <w:rPr>
          <w:rFonts w:ascii="Arial" w:hAnsi="Arial" w:cs="Arial"/>
          <w:sz w:val="24"/>
          <w:szCs w:val="24"/>
        </w:rPr>
        <w:t>ITO!</w:t>
      </w:r>
    </w:p>
    <w:p w14:paraId="45BAC040" w14:textId="77777777" w:rsidR="00E72FBE" w:rsidRDefault="00E72FBE" w:rsidP="00E72FBE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286E3955" w14:textId="77777777" w:rsidR="00F3182C" w:rsidRDefault="00F3182C" w:rsidP="00E72FBE">
      <w:pPr>
        <w:jc w:val="both"/>
        <w:rPr>
          <w:rFonts w:ascii="Arial" w:hAnsi="Arial" w:cs="Arial"/>
          <w:sz w:val="24"/>
          <w:szCs w:val="24"/>
        </w:rPr>
      </w:pPr>
      <w:r w:rsidRPr="00F3182C">
        <w:rPr>
          <w:rFonts w:ascii="Arial" w:hAnsi="Arial" w:cs="Arial"/>
          <w:sz w:val="24"/>
          <w:szCs w:val="24"/>
        </w:rPr>
        <w:t>REGISTRE AQUI O NOME DA MÚSICA QUE ESCOLHEU E SE VOCÊ FEZ UM JOGO DE MÃOS OU DANÇA:</w:t>
      </w:r>
      <w:r>
        <w:rPr>
          <w:rFonts w:ascii="Arial" w:hAnsi="Arial" w:cs="Arial"/>
          <w:sz w:val="24"/>
          <w:szCs w:val="24"/>
        </w:rPr>
        <w:t xml:space="preserve"> _________________________________________________</w:t>
      </w:r>
      <w:r w:rsidR="00172091">
        <w:rPr>
          <w:rFonts w:ascii="Arial" w:hAnsi="Arial" w:cs="Arial"/>
          <w:sz w:val="24"/>
          <w:szCs w:val="24"/>
        </w:rPr>
        <w:t>_________</w:t>
      </w:r>
      <w:r w:rsidR="00E72FBE">
        <w:rPr>
          <w:rFonts w:ascii="Arial" w:hAnsi="Arial" w:cs="Arial"/>
          <w:sz w:val="24"/>
          <w:szCs w:val="24"/>
        </w:rPr>
        <w:t>_________</w:t>
      </w:r>
    </w:p>
    <w:p w14:paraId="279A42CE" w14:textId="77777777" w:rsidR="00172091" w:rsidRDefault="00172091" w:rsidP="00E72F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  <w:r w:rsidR="00E72FBE">
        <w:rPr>
          <w:rFonts w:ascii="Arial" w:hAnsi="Arial" w:cs="Arial"/>
          <w:sz w:val="24"/>
          <w:szCs w:val="24"/>
        </w:rPr>
        <w:t>___</w:t>
      </w:r>
    </w:p>
    <w:p w14:paraId="640192E7" w14:textId="77777777" w:rsidR="00172091" w:rsidRPr="00F3182C" w:rsidRDefault="00172091" w:rsidP="00E72F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  <w:r w:rsidR="00E72FBE">
        <w:rPr>
          <w:rFonts w:ascii="Arial" w:hAnsi="Arial" w:cs="Arial"/>
          <w:sz w:val="24"/>
          <w:szCs w:val="24"/>
        </w:rPr>
        <w:t>___</w:t>
      </w:r>
    </w:p>
    <w:p w14:paraId="2B6D9F5B" w14:textId="77777777" w:rsidR="00F3182C" w:rsidRPr="00F3182C" w:rsidRDefault="00F3182C" w:rsidP="00F3182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7872E11" w14:textId="77777777" w:rsidR="00F3182C" w:rsidRPr="00F3182C" w:rsidRDefault="00F3182C" w:rsidP="00E72FBE">
      <w:pPr>
        <w:pStyle w:val="PargrafodaLista"/>
        <w:numPr>
          <w:ilvl w:val="0"/>
          <w:numId w:val="8"/>
        </w:numPr>
        <w:ind w:left="0" w:hanging="11"/>
        <w:jc w:val="both"/>
        <w:rPr>
          <w:rFonts w:ascii="Arial" w:hAnsi="Arial" w:cs="Arial"/>
          <w:sz w:val="24"/>
          <w:szCs w:val="24"/>
        </w:rPr>
      </w:pPr>
      <w:r w:rsidRPr="00F3182C">
        <w:rPr>
          <w:rFonts w:ascii="Arial" w:hAnsi="Arial" w:cs="Arial"/>
          <w:sz w:val="24"/>
          <w:szCs w:val="24"/>
        </w:rPr>
        <w:t>AGORA</w:t>
      </w:r>
      <w:r w:rsidR="00E72FBE">
        <w:rPr>
          <w:rFonts w:ascii="Arial" w:hAnsi="Arial" w:cs="Arial"/>
          <w:sz w:val="24"/>
          <w:szCs w:val="24"/>
        </w:rPr>
        <w:t>,</w:t>
      </w:r>
      <w:r w:rsidRPr="00F3182C">
        <w:rPr>
          <w:rFonts w:ascii="Arial" w:hAnsi="Arial" w:cs="Arial"/>
          <w:sz w:val="24"/>
          <w:szCs w:val="24"/>
        </w:rPr>
        <w:t xml:space="preserve"> VOCÊ VAI CRIAR UMA OBRA DE ARTE</w:t>
      </w:r>
      <w:r w:rsidR="00E72FBE">
        <w:rPr>
          <w:rFonts w:ascii="Arial" w:hAnsi="Arial" w:cs="Arial"/>
          <w:sz w:val="24"/>
          <w:szCs w:val="24"/>
        </w:rPr>
        <w:t xml:space="preserve"> </w:t>
      </w:r>
      <w:r w:rsidRPr="00F3182C">
        <w:rPr>
          <w:rFonts w:ascii="Arial" w:hAnsi="Arial" w:cs="Arial"/>
          <w:sz w:val="24"/>
          <w:szCs w:val="24"/>
        </w:rPr>
        <w:t>COM A ILUSÃO DE MOVIMENTO, REPRESENTANDO ESSA BRINCADEIRA OU DANÇA QUE VOCÊ CRIOU.  USE A SUA CRIATIVIDADE</w:t>
      </w:r>
      <w:r w:rsidR="00E72FBE">
        <w:rPr>
          <w:rFonts w:ascii="Arial" w:hAnsi="Arial" w:cs="Arial"/>
          <w:sz w:val="24"/>
          <w:szCs w:val="24"/>
        </w:rPr>
        <w:t>,</w:t>
      </w:r>
      <w:r w:rsidRPr="00F3182C">
        <w:rPr>
          <w:rFonts w:ascii="Arial" w:hAnsi="Arial" w:cs="Arial"/>
          <w:sz w:val="24"/>
          <w:szCs w:val="24"/>
        </w:rPr>
        <w:t xml:space="preserve"> E NÃO </w:t>
      </w:r>
      <w:r w:rsidR="00E72FBE" w:rsidRPr="00F3182C">
        <w:rPr>
          <w:rFonts w:ascii="Arial" w:hAnsi="Arial" w:cs="Arial"/>
          <w:sz w:val="24"/>
          <w:szCs w:val="24"/>
        </w:rPr>
        <w:t>SE ESQUEÇA DE</w:t>
      </w:r>
      <w:r w:rsidRPr="00F3182C">
        <w:rPr>
          <w:rFonts w:ascii="Arial" w:hAnsi="Arial" w:cs="Arial"/>
          <w:sz w:val="24"/>
          <w:szCs w:val="24"/>
        </w:rPr>
        <w:t xml:space="preserve"> ASSINAR SUA OBRA DE ARTE. UTILIZE O VERSO DA FOLHA.</w:t>
      </w:r>
    </w:p>
    <w:p w14:paraId="07FF0B03" w14:textId="77777777" w:rsidR="003852E7" w:rsidRDefault="003852E7" w:rsidP="00F3182C">
      <w:pPr>
        <w:spacing w:after="0" w:line="360" w:lineRule="auto"/>
        <w:jc w:val="center"/>
        <w:rPr>
          <w:rFonts w:ascii="Arial" w:hAnsi="Arial" w:cs="Arial"/>
        </w:rPr>
      </w:pPr>
    </w:p>
    <w:sectPr w:rsidR="003852E7" w:rsidSect="000E4670">
      <w:pgSz w:w="11906" w:h="16838"/>
      <w:pgMar w:top="568" w:right="566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489"/>
    <w:multiLevelType w:val="hybridMultilevel"/>
    <w:tmpl w:val="06A6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F9C"/>
    <w:multiLevelType w:val="hybridMultilevel"/>
    <w:tmpl w:val="6D5CEC6A"/>
    <w:lvl w:ilvl="0" w:tplc="E1A87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464"/>
    <w:multiLevelType w:val="hybridMultilevel"/>
    <w:tmpl w:val="CEC6033C"/>
    <w:lvl w:ilvl="0" w:tplc="FF8C42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A27D10"/>
    <w:multiLevelType w:val="hybridMultilevel"/>
    <w:tmpl w:val="23083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1BB0"/>
    <w:multiLevelType w:val="hybridMultilevel"/>
    <w:tmpl w:val="1782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B0F14"/>
    <w:multiLevelType w:val="hybridMultilevel"/>
    <w:tmpl w:val="3E1E5A10"/>
    <w:lvl w:ilvl="0" w:tplc="AE7403C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ED833D5"/>
    <w:multiLevelType w:val="hybridMultilevel"/>
    <w:tmpl w:val="86C22644"/>
    <w:lvl w:ilvl="0" w:tplc="D37E371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B7F7760"/>
    <w:multiLevelType w:val="hybridMultilevel"/>
    <w:tmpl w:val="120251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680F"/>
    <w:rsid w:val="00044CF8"/>
    <w:rsid w:val="0007718E"/>
    <w:rsid w:val="000E4670"/>
    <w:rsid w:val="001147F1"/>
    <w:rsid w:val="00172091"/>
    <w:rsid w:val="001728EC"/>
    <w:rsid w:val="002A09C9"/>
    <w:rsid w:val="002C43DD"/>
    <w:rsid w:val="003852E7"/>
    <w:rsid w:val="00386AD5"/>
    <w:rsid w:val="004C1C39"/>
    <w:rsid w:val="004E096C"/>
    <w:rsid w:val="004E1CCC"/>
    <w:rsid w:val="004F3437"/>
    <w:rsid w:val="005333E2"/>
    <w:rsid w:val="005371AF"/>
    <w:rsid w:val="00546045"/>
    <w:rsid w:val="005776B8"/>
    <w:rsid w:val="006748C3"/>
    <w:rsid w:val="006E7016"/>
    <w:rsid w:val="006F4C6D"/>
    <w:rsid w:val="0088469F"/>
    <w:rsid w:val="0096680F"/>
    <w:rsid w:val="009B3AD8"/>
    <w:rsid w:val="009F5084"/>
    <w:rsid w:val="00A91592"/>
    <w:rsid w:val="00AA2E94"/>
    <w:rsid w:val="00B66AFA"/>
    <w:rsid w:val="00D35413"/>
    <w:rsid w:val="00D45A6B"/>
    <w:rsid w:val="00DF66F9"/>
    <w:rsid w:val="00E50CAA"/>
    <w:rsid w:val="00E53D6A"/>
    <w:rsid w:val="00E72FBE"/>
    <w:rsid w:val="00F31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A193"/>
  <w15:docId w15:val="{CB33DF3D-1C44-4FBD-BC38-9CE246B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E7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AFA"/>
    <w:pPr>
      <w:ind w:left="720"/>
      <w:contextualSpacing/>
    </w:pPr>
  </w:style>
  <w:style w:type="table" w:styleId="Tabelacomgrade">
    <w:name w:val="Table Grid"/>
    <w:basedOn w:val="Tabelanormal"/>
    <w:uiPriority w:val="39"/>
    <w:rsid w:val="0007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31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on\AppData\Local\Temp\ARTE%20ANDREI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AFFD-B688-4D6F-918E-8A9D7CCB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 ANDREIA</Template>
  <TotalTime>1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</dc:creator>
  <cp:lastModifiedBy>Neusa da Silva Duarte Santos</cp:lastModifiedBy>
  <cp:revision>4</cp:revision>
  <dcterms:created xsi:type="dcterms:W3CDTF">2020-10-07T00:42:00Z</dcterms:created>
  <dcterms:modified xsi:type="dcterms:W3CDTF">2020-10-07T01:01:00Z</dcterms:modified>
</cp:coreProperties>
</file>