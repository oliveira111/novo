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F678" w14:textId="77777777" w:rsidR="00F3182C" w:rsidRPr="00CF5579" w:rsidRDefault="00F3182C" w:rsidP="00F3182C">
      <w:pPr>
        <w:spacing w:after="0" w:line="360" w:lineRule="auto"/>
        <w:rPr>
          <w:rFonts w:ascii="Arial" w:hAnsi="Arial" w:cs="Arial"/>
        </w:rPr>
      </w:pPr>
      <w:bookmarkStart w:id="0" w:name="_Hlk49790767"/>
      <w:r w:rsidRPr="00CF5579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1" locked="1" layoutInCell="1" allowOverlap="0" wp14:anchorId="114F2656" wp14:editId="247E7102">
            <wp:simplePos x="0" y="0"/>
            <wp:positionH relativeFrom="margin">
              <wp:posOffset>0</wp:posOffset>
            </wp:positionH>
            <wp:positionV relativeFrom="margin">
              <wp:posOffset>-27305</wp:posOffset>
            </wp:positionV>
            <wp:extent cx="1228725" cy="1133475"/>
            <wp:effectExtent l="19050" t="0" r="952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5579">
        <w:rPr>
          <w:rFonts w:ascii="Arial" w:hAnsi="Arial" w:cs="Arial"/>
        </w:rPr>
        <w:t>ESCOLA MUNICIPAL HERÁCLITO FONTOURA SOBRAL PINTO</w:t>
      </w:r>
    </w:p>
    <w:p w14:paraId="39DC0BA6" w14:textId="1B5AE21D" w:rsidR="00F3182C" w:rsidRPr="00CF5579" w:rsidRDefault="00F3182C" w:rsidP="00F3182C">
      <w:pPr>
        <w:spacing w:after="0" w:line="360" w:lineRule="auto"/>
        <w:rPr>
          <w:rFonts w:ascii="Arial" w:hAnsi="Arial" w:cs="Arial"/>
        </w:rPr>
      </w:pPr>
      <w:r w:rsidRPr="00CF5579">
        <w:rPr>
          <w:rFonts w:ascii="Arial" w:hAnsi="Arial" w:cs="Arial"/>
        </w:rPr>
        <w:t xml:space="preserve">PROFESSORA: </w:t>
      </w:r>
      <w:r w:rsidR="008E63E6">
        <w:rPr>
          <w:rFonts w:ascii="Arial" w:hAnsi="Arial" w:cs="Arial"/>
        </w:rPr>
        <w:t>NEUSA DA SILVA DUARTE</w:t>
      </w:r>
    </w:p>
    <w:p w14:paraId="49B79FAB" w14:textId="77777777" w:rsidR="000E4670" w:rsidRPr="00CF5579" w:rsidRDefault="000E4670" w:rsidP="000E4670">
      <w:pPr>
        <w:spacing w:after="0" w:line="36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>ATIVIDADES COMPLEMENTARES REFERENTE:</w:t>
      </w:r>
    </w:p>
    <w:p w14:paraId="24753E16" w14:textId="77777777" w:rsidR="00F824AE" w:rsidRPr="008D6D39" w:rsidRDefault="000E4670" w:rsidP="00F824AE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8D6D39">
        <w:rPr>
          <w:rFonts w:ascii="Arial" w:hAnsi="Arial" w:cs="Arial"/>
          <w:b/>
          <w:bCs/>
        </w:rPr>
        <w:t xml:space="preserve">SEMANA DE </w:t>
      </w:r>
      <w:r w:rsidR="008D6D39" w:rsidRPr="008D6D39">
        <w:rPr>
          <w:rFonts w:ascii="Arial" w:hAnsi="Arial" w:cs="Arial"/>
          <w:b/>
          <w:bCs/>
        </w:rPr>
        <w:t>12/10</w:t>
      </w:r>
      <w:r w:rsidRPr="008D6D39">
        <w:rPr>
          <w:rFonts w:ascii="Arial" w:hAnsi="Arial" w:cs="Arial"/>
          <w:b/>
          <w:bCs/>
        </w:rPr>
        <w:t xml:space="preserve">/2020 A </w:t>
      </w:r>
      <w:r w:rsidR="008D6D39" w:rsidRPr="008D6D39">
        <w:rPr>
          <w:rFonts w:ascii="Arial" w:hAnsi="Arial" w:cs="Arial"/>
          <w:b/>
          <w:bCs/>
        </w:rPr>
        <w:t>23/10</w:t>
      </w:r>
      <w:r w:rsidRPr="008D6D39">
        <w:rPr>
          <w:rFonts w:ascii="Arial" w:hAnsi="Arial" w:cs="Arial"/>
          <w:b/>
          <w:bCs/>
        </w:rPr>
        <w:t>/2020</w:t>
      </w:r>
    </w:p>
    <w:p w14:paraId="40DB9919" w14:textId="77777777" w:rsidR="00F824AE" w:rsidRDefault="00F824AE" w:rsidP="00F824AE">
      <w:pPr>
        <w:spacing w:after="0" w:line="360" w:lineRule="auto"/>
        <w:rPr>
          <w:rFonts w:ascii="Arial" w:hAnsi="Arial" w:cs="Arial"/>
        </w:rPr>
      </w:pPr>
      <w:r w:rsidRPr="00CF5579">
        <w:rPr>
          <w:rFonts w:ascii="Arial" w:hAnsi="Arial" w:cs="Arial"/>
        </w:rPr>
        <w:t>ESTUDANTE:</w:t>
      </w:r>
      <w:r>
        <w:rPr>
          <w:rFonts w:ascii="Arial" w:hAnsi="Arial" w:cs="Arial"/>
        </w:rPr>
        <w:t>_________________________________________________________</w:t>
      </w:r>
    </w:p>
    <w:p w14:paraId="438D3C62" w14:textId="1F9351AE" w:rsidR="00F824AE" w:rsidRDefault="00F824AE" w:rsidP="00F824AE">
      <w:pPr>
        <w:spacing w:after="0" w:line="36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 xml:space="preserve">TURMA: 5° ANO </w:t>
      </w:r>
      <w:r w:rsidR="008E63E6">
        <w:rPr>
          <w:rFonts w:ascii="Arial" w:hAnsi="Arial" w:cs="Arial"/>
        </w:rPr>
        <w:t>C</w:t>
      </w:r>
      <w:bookmarkStart w:id="1" w:name="_GoBack"/>
      <w:bookmarkEnd w:id="1"/>
    </w:p>
    <w:p w14:paraId="1C524F73" w14:textId="77777777" w:rsidR="00F3182C" w:rsidRDefault="00F3182C" w:rsidP="00F824AE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CF5579">
        <w:rPr>
          <w:rFonts w:ascii="Arial" w:hAnsi="Arial" w:cs="Arial"/>
        </w:rPr>
        <w:t xml:space="preserve">COMPONENTE CURRICULAR – </w:t>
      </w:r>
      <w:r w:rsidRPr="008D6D39">
        <w:rPr>
          <w:rFonts w:ascii="Arial" w:hAnsi="Arial" w:cs="Arial"/>
          <w:b/>
          <w:bCs/>
        </w:rPr>
        <w:t>ARTE</w:t>
      </w:r>
    </w:p>
    <w:p w14:paraId="1CBEAC12" w14:textId="77777777" w:rsidR="00AD0174" w:rsidRDefault="00AD0174" w:rsidP="00AD0174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59DBF858" w14:textId="77777777" w:rsidR="003852E7" w:rsidRDefault="009B666E" w:rsidP="00AD017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COREOGRÁFICOS</w:t>
      </w:r>
      <w:r w:rsidR="003A17F4">
        <w:rPr>
          <w:rFonts w:ascii="Arial" w:hAnsi="Arial" w:cs="Arial"/>
          <w:sz w:val="24"/>
          <w:szCs w:val="24"/>
        </w:rPr>
        <w:t xml:space="preserve"> SÃO</w:t>
      </w:r>
      <w:r>
        <w:rPr>
          <w:rFonts w:ascii="Arial" w:hAnsi="Arial" w:cs="Arial"/>
          <w:sz w:val="24"/>
          <w:szCs w:val="24"/>
        </w:rPr>
        <w:t xml:space="preserve"> OBJETOS USADOS COMO DISPOSITIVO PARA OS MOVIMENTOS. EM 2006, O GRUPO</w:t>
      </w:r>
      <w:bookmarkEnd w:id="0"/>
      <w:r w:rsidR="003A17F4">
        <w:rPr>
          <w:rFonts w:ascii="Arial" w:hAnsi="Arial" w:cs="Arial"/>
          <w:sz w:val="24"/>
          <w:szCs w:val="24"/>
        </w:rPr>
        <w:t xml:space="preserve"> “</w:t>
      </w:r>
      <w:r w:rsidRPr="00AD0174">
        <w:rPr>
          <w:rFonts w:ascii="Arial" w:hAnsi="Arial" w:cs="Arial"/>
          <w:sz w:val="24"/>
          <w:szCs w:val="24"/>
        </w:rPr>
        <w:t>BALANGANDANÇA CIA</w:t>
      </w:r>
      <w:r w:rsidR="003A17F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FEZ O </w:t>
      </w:r>
      <w:r w:rsidRPr="00AD0174">
        <w:rPr>
          <w:rFonts w:ascii="Arial" w:hAnsi="Arial" w:cs="Arial"/>
          <w:sz w:val="24"/>
          <w:szCs w:val="24"/>
        </w:rPr>
        <w:t>ESPETÁCULO DE DANÇA “O TAL DO QUINTAL – BRINCADEIRAS, MEDOS E SONHOS”</w:t>
      </w:r>
      <w:r>
        <w:rPr>
          <w:rFonts w:ascii="Arial" w:hAnsi="Arial" w:cs="Arial"/>
          <w:sz w:val="24"/>
          <w:szCs w:val="24"/>
        </w:rPr>
        <w:t xml:space="preserve">, E O OBJETO COREOGRÁFICO USADO </w:t>
      </w:r>
      <w:r w:rsidR="003A17F4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AS BRINCADEIRAS DE QUINTAL. A COREOGRAFIA DESSE ESPETÁCULO FOI INSPIRADA NOS MOVIMENTOS QUE AS CRIANÇAS EXECUTAM EM SUAS BRINCADEIRAS: NO QUINTAL, DENTRO DE CASA, NA RUA</w:t>
      </w:r>
      <w:r w:rsidR="003A17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SEJA ONDE FOR.</w:t>
      </w:r>
    </w:p>
    <w:p w14:paraId="66D31E95" w14:textId="77777777" w:rsidR="00AD0174" w:rsidRDefault="00AD0174" w:rsidP="00AD017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C49396F" w14:textId="77777777" w:rsidR="00AD0174" w:rsidRDefault="009B666E" w:rsidP="00AD017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666E">
        <w:rPr>
          <w:rFonts w:ascii="Arial" w:hAnsi="Arial" w:cs="Arial"/>
          <w:b/>
          <w:bCs/>
          <w:sz w:val="24"/>
          <w:szCs w:val="24"/>
        </w:rPr>
        <w:t>PROPOSTA DE ATIVIDADE:</w:t>
      </w:r>
    </w:p>
    <w:p w14:paraId="302D221B" w14:textId="77777777" w:rsidR="009B666E" w:rsidRPr="009B666E" w:rsidRDefault="009B666E" w:rsidP="00AD0174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8223EC" w14:textId="77777777" w:rsidR="00AD0174" w:rsidRPr="00AD0174" w:rsidRDefault="009B666E" w:rsidP="00AD0174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D0174">
        <w:rPr>
          <w:rFonts w:ascii="Arial" w:hAnsi="Arial" w:cs="Arial"/>
          <w:sz w:val="24"/>
          <w:szCs w:val="24"/>
        </w:rPr>
        <w:t>ESCREVA PELO MENOS 3 BRINCADEIRAS QUE VOCÊ MAIS GOSTA DE BRINCAR</w:t>
      </w:r>
    </w:p>
    <w:p w14:paraId="71A904D3" w14:textId="77777777" w:rsidR="00AD0174" w:rsidRPr="00AD0174" w:rsidRDefault="009B666E" w:rsidP="009B666E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D0174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7C2B08A9" w14:textId="77777777" w:rsidR="00AD0174" w:rsidRPr="00AD0174" w:rsidRDefault="009B666E" w:rsidP="009B666E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D0174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9F83EE5" w14:textId="77777777" w:rsidR="00AD0174" w:rsidRPr="00AD0174" w:rsidRDefault="009B666E" w:rsidP="009B666E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D0174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391A8A3" w14:textId="77777777" w:rsidR="00AD0174" w:rsidRDefault="00AD0174" w:rsidP="00AD017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5FF6010" w14:textId="77777777" w:rsidR="00AD0174" w:rsidRDefault="009B666E" w:rsidP="009B666E">
      <w:pPr>
        <w:pStyle w:val="PargrafodaLista"/>
        <w:numPr>
          <w:ilvl w:val="0"/>
          <w:numId w:val="10"/>
        </w:numPr>
        <w:spacing w:after="0" w:line="276" w:lineRule="auto"/>
        <w:ind w:left="0" w:firstLine="360"/>
        <w:jc w:val="both"/>
        <w:rPr>
          <w:rFonts w:ascii="Arial" w:hAnsi="Arial" w:cs="Arial"/>
          <w:sz w:val="24"/>
          <w:szCs w:val="24"/>
        </w:rPr>
      </w:pPr>
      <w:r w:rsidRPr="009B666E">
        <w:rPr>
          <w:rFonts w:ascii="Arial" w:hAnsi="Arial" w:cs="Arial"/>
          <w:sz w:val="24"/>
          <w:szCs w:val="24"/>
        </w:rPr>
        <w:t>AGORA FAÇA MÍMICA</w:t>
      </w:r>
      <w:r>
        <w:rPr>
          <w:rFonts w:ascii="Arial" w:hAnsi="Arial" w:cs="Arial"/>
          <w:sz w:val="24"/>
          <w:szCs w:val="24"/>
        </w:rPr>
        <w:t xml:space="preserve"> PARA DESCREVER CADA UMA DESSAS BRINCADEIRAS. FAÇA NA FRENTE DO ESPELHO, OBSERVANDO CADA UM DOS MOVIMENTOS DESSA MÍMICA</w:t>
      </w:r>
      <w:r w:rsidR="003A17F4">
        <w:rPr>
          <w:rFonts w:ascii="Arial" w:hAnsi="Arial" w:cs="Arial"/>
          <w:sz w:val="24"/>
          <w:szCs w:val="24"/>
        </w:rPr>
        <w:t xml:space="preserve"> </w:t>
      </w:r>
      <w:r w:rsidR="007061A3">
        <w:rPr>
          <w:rFonts w:ascii="Arial" w:hAnsi="Arial" w:cs="Arial"/>
          <w:sz w:val="24"/>
          <w:szCs w:val="24"/>
        </w:rPr>
        <w:t>(</w:t>
      </w:r>
      <w:r w:rsidR="00920621">
        <w:rPr>
          <w:rFonts w:ascii="Arial" w:hAnsi="Arial" w:cs="Arial"/>
          <w:sz w:val="24"/>
          <w:szCs w:val="24"/>
        </w:rPr>
        <w:t>SE QUISER USAR ALGUM OBJETO PARA FACILITAR, FIQUE A VONTADE</w:t>
      </w:r>
      <w:r w:rsidR="007061A3">
        <w:rPr>
          <w:rFonts w:ascii="Arial" w:hAnsi="Arial" w:cs="Arial"/>
          <w:sz w:val="24"/>
          <w:szCs w:val="24"/>
        </w:rPr>
        <w:t>)</w:t>
      </w:r>
      <w:r w:rsidR="00920621">
        <w:rPr>
          <w:rFonts w:ascii="Arial" w:hAnsi="Arial" w:cs="Arial"/>
          <w:sz w:val="24"/>
          <w:szCs w:val="24"/>
        </w:rPr>
        <w:t xml:space="preserve">. FAÇA </w:t>
      </w:r>
      <w:r>
        <w:rPr>
          <w:rFonts w:ascii="Arial" w:hAnsi="Arial" w:cs="Arial"/>
          <w:sz w:val="24"/>
          <w:szCs w:val="24"/>
        </w:rPr>
        <w:t>VÁRIAS VEZES OS MOVIMENTOS DAS BRINCADEIRAS QUE ESCOLHEU.</w:t>
      </w:r>
    </w:p>
    <w:p w14:paraId="11152067" w14:textId="77777777" w:rsidR="009B666E" w:rsidRDefault="009B666E" w:rsidP="009B666E">
      <w:pPr>
        <w:pStyle w:val="PargrafodaLista"/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288DA0B" w14:textId="77777777" w:rsidR="009B666E" w:rsidRDefault="009B666E" w:rsidP="009B666E">
      <w:pPr>
        <w:pStyle w:val="PargrafodaLista"/>
        <w:numPr>
          <w:ilvl w:val="0"/>
          <w:numId w:val="10"/>
        </w:numPr>
        <w:spacing w:after="0" w:line="276" w:lineRule="auto"/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COREOGRAFIA COM OS MOVIMENTOS QUE VOCÊ FEZ NA ATIVIDADE 2:</w:t>
      </w:r>
    </w:p>
    <w:p w14:paraId="0721D4E8" w14:textId="77777777" w:rsidR="009B666E" w:rsidRDefault="009B666E" w:rsidP="009B66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OS MOVIMENTOS QUE IRÁ USAR;</w:t>
      </w:r>
    </w:p>
    <w:p w14:paraId="37F173F7" w14:textId="77777777" w:rsidR="00920621" w:rsidRDefault="00920621" w:rsidP="009B66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DEFINA SE IRÁ USAR ALGUM OBJETO;</w:t>
      </w:r>
    </w:p>
    <w:p w14:paraId="44FAA099" w14:textId="77777777" w:rsidR="009B666E" w:rsidRDefault="009B666E" w:rsidP="009B66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DE PENSAR NA FORÇA QUE UTILIZARÁ EM ALGUNS MOVIMENTOS, VELOCIDADE, DIREÇÃO, FLUÊNCIA E VOLUME;</w:t>
      </w:r>
    </w:p>
    <w:p w14:paraId="5DEFED90" w14:textId="77777777" w:rsidR="009B666E" w:rsidRDefault="009B666E" w:rsidP="009B666E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9B666E">
        <w:rPr>
          <w:rFonts w:ascii="Arial" w:hAnsi="Arial" w:cs="Arial"/>
          <w:sz w:val="24"/>
          <w:szCs w:val="24"/>
        </w:rPr>
        <w:t>POR FIM</w:t>
      </w:r>
      <w:r w:rsidR="003A17F4">
        <w:rPr>
          <w:rFonts w:ascii="Arial" w:hAnsi="Arial" w:cs="Arial"/>
          <w:sz w:val="24"/>
          <w:szCs w:val="24"/>
        </w:rPr>
        <w:t>,</w:t>
      </w:r>
      <w:r w:rsidRPr="009B666E">
        <w:rPr>
          <w:rFonts w:ascii="Arial" w:hAnsi="Arial" w:cs="Arial"/>
          <w:sz w:val="24"/>
          <w:szCs w:val="24"/>
        </w:rPr>
        <w:t xml:space="preserve"> ESCOLHA A MÚSICA QUE ACOMPANHARÁ ESSA COREOGRAFIA. </w:t>
      </w:r>
    </w:p>
    <w:p w14:paraId="5879A14D" w14:textId="77777777" w:rsidR="0089525D" w:rsidRDefault="0089525D" w:rsidP="0089525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D2DE7B4" w14:textId="77777777" w:rsidR="007061A3" w:rsidRDefault="003A17F4" w:rsidP="007061A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TODA A SUA CRIATIVIDADE, </w:t>
      </w:r>
      <w:r w:rsidR="007061A3">
        <w:rPr>
          <w:rFonts w:ascii="Arial" w:hAnsi="Arial" w:cs="Arial"/>
          <w:sz w:val="24"/>
          <w:szCs w:val="24"/>
        </w:rPr>
        <w:t>SE MOVIMENTE MUITO.</w:t>
      </w:r>
    </w:p>
    <w:p w14:paraId="751ED155" w14:textId="77777777" w:rsidR="007061A3" w:rsidRDefault="007061A3" w:rsidP="007061A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A51AE21" w14:textId="77777777" w:rsidR="007061A3" w:rsidRDefault="007061A3" w:rsidP="007061A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A91F264" w14:textId="77777777" w:rsidR="0089525D" w:rsidRDefault="0089525D" w:rsidP="007061A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NOME DA MÚSICA ESCOLHIDA:</w:t>
      </w:r>
    </w:p>
    <w:p w14:paraId="7C0CCE53" w14:textId="77777777" w:rsidR="0089525D" w:rsidRDefault="0089525D" w:rsidP="007061A3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</w:t>
      </w:r>
      <w:r w:rsidR="007061A3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</w:t>
      </w:r>
    </w:p>
    <w:p w14:paraId="12544ADA" w14:textId="77777777" w:rsidR="0089525D" w:rsidRPr="0089525D" w:rsidRDefault="0089525D" w:rsidP="0089525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6C85B0C" w14:textId="77777777" w:rsidR="009B666E" w:rsidRDefault="009B666E" w:rsidP="009B66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F59AAA3" w14:textId="77777777" w:rsidR="009B666E" w:rsidRPr="009B666E" w:rsidRDefault="009B666E" w:rsidP="009B666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DF3E96E" w14:textId="77777777" w:rsidR="00AD0174" w:rsidRPr="00AD0174" w:rsidRDefault="00AD0174" w:rsidP="00AD017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AD0174" w:rsidRPr="00AD0174" w:rsidSect="000E4670">
      <w:pgSz w:w="11906" w:h="16838"/>
      <w:pgMar w:top="568" w:right="566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489"/>
    <w:multiLevelType w:val="hybridMultilevel"/>
    <w:tmpl w:val="06A6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F9C"/>
    <w:multiLevelType w:val="hybridMultilevel"/>
    <w:tmpl w:val="6D5CEC6A"/>
    <w:lvl w:ilvl="0" w:tplc="E1A87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464"/>
    <w:multiLevelType w:val="hybridMultilevel"/>
    <w:tmpl w:val="CEC6033C"/>
    <w:lvl w:ilvl="0" w:tplc="FF8C42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A27D10"/>
    <w:multiLevelType w:val="hybridMultilevel"/>
    <w:tmpl w:val="23083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1BB0"/>
    <w:multiLevelType w:val="hybridMultilevel"/>
    <w:tmpl w:val="1782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4D32"/>
    <w:multiLevelType w:val="hybridMultilevel"/>
    <w:tmpl w:val="CE726BFE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B53C7F"/>
    <w:multiLevelType w:val="hybridMultilevel"/>
    <w:tmpl w:val="1E86541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2B0F14"/>
    <w:multiLevelType w:val="hybridMultilevel"/>
    <w:tmpl w:val="3E1E5A10"/>
    <w:lvl w:ilvl="0" w:tplc="AE7403C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ED833D5"/>
    <w:multiLevelType w:val="hybridMultilevel"/>
    <w:tmpl w:val="86C22644"/>
    <w:lvl w:ilvl="0" w:tplc="D37E371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B7F7760"/>
    <w:multiLevelType w:val="hybridMultilevel"/>
    <w:tmpl w:val="120251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E3E93"/>
    <w:multiLevelType w:val="hybridMultilevel"/>
    <w:tmpl w:val="6F0E04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680F"/>
    <w:rsid w:val="00026F2F"/>
    <w:rsid w:val="00044CF8"/>
    <w:rsid w:val="0007718E"/>
    <w:rsid w:val="000E4670"/>
    <w:rsid w:val="00172091"/>
    <w:rsid w:val="001728EC"/>
    <w:rsid w:val="002A09C9"/>
    <w:rsid w:val="002C43DD"/>
    <w:rsid w:val="003852E7"/>
    <w:rsid w:val="00386AD5"/>
    <w:rsid w:val="003A17F4"/>
    <w:rsid w:val="004C1C39"/>
    <w:rsid w:val="004E096C"/>
    <w:rsid w:val="004E1CCC"/>
    <w:rsid w:val="004F3437"/>
    <w:rsid w:val="005333E2"/>
    <w:rsid w:val="005371AF"/>
    <w:rsid w:val="00546045"/>
    <w:rsid w:val="00571E5D"/>
    <w:rsid w:val="005776B8"/>
    <w:rsid w:val="006748C3"/>
    <w:rsid w:val="006E7016"/>
    <w:rsid w:val="006F4C6D"/>
    <w:rsid w:val="007061A3"/>
    <w:rsid w:val="0078269F"/>
    <w:rsid w:val="0088469F"/>
    <w:rsid w:val="0089525D"/>
    <w:rsid w:val="008A6C8A"/>
    <w:rsid w:val="008D6D39"/>
    <w:rsid w:val="008E63E6"/>
    <w:rsid w:val="00920621"/>
    <w:rsid w:val="0096680F"/>
    <w:rsid w:val="009B3AD8"/>
    <w:rsid w:val="009B666E"/>
    <w:rsid w:val="009F5084"/>
    <w:rsid w:val="00A91592"/>
    <w:rsid w:val="00AA2E94"/>
    <w:rsid w:val="00AD0174"/>
    <w:rsid w:val="00B66AFA"/>
    <w:rsid w:val="00D35413"/>
    <w:rsid w:val="00D45A6B"/>
    <w:rsid w:val="00DF66F9"/>
    <w:rsid w:val="00E50CAA"/>
    <w:rsid w:val="00E53D6A"/>
    <w:rsid w:val="00E72FBE"/>
    <w:rsid w:val="00EF1E61"/>
    <w:rsid w:val="00F3182C"/>
    <w:rsid w:val="00F82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4F6A"/>
  <w15:docId w15:val="{CEDDA50C-2EF2-4DC7-8895-DCCEE3EB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E7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AFA"/>
    <w:pPr>
      <w:ind w:left="720"/>
      <w:contextualSpacing/>
    </w:pPr>
  </w:style>
  <w:style w:type="table" w:styleId="Tabelacomgrade">
    <w:name w:val="Table Grid"/>
    <w:basedOn w:val="Tabelanormal"/>
    <w:uiPriority w:val="39"/>
    <w:rsid w:val="0007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31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on\AppData\Local\Temp\ARTE%20ANDREI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09863-ED83-448D-A33A-5D72E2DE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 ANDREIA</Template>
  <TotalTime>1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</dc:creator>
  <cp:lastModifiedBy>Neusa da Silva Duarte Santos</cp:lastModifiedBy>
  <cp:revision>3</cp:revision>
  <dcterms:created xsi:type="dcterms:W3CDTF">2020-11-11T16:23:00Z</dcterms:created>
  <dcterms:modified xsi:type="dcterms:W3CDTF">2020-11-11T17:57:00Z</dcterms:modified>
</cp:coreProperties>
</file>